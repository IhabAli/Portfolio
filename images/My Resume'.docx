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D20B8" w14:textId="77777777" w:rsidR="00AF2CAF" w:rsidRDefault="003A43B0" w:rsidP="003A43B0">
      <w:pPr>
        <w:pStyle w:val="Name"/>
        <w:jc w:val="center"/>
      </w:pPr>
      <w:r>
        <w:t>Ihab ali</w:t>
      </w:r>
    </w:p>
    <w:p w14:paraId="652D39F0" w14:textId="77777777" w:rsidR="00AF2CAF" w:rsidRDefault="00C2782B" w:rsidP="003A43B0">
      <w:pPr>
        <w:pStyle w:val="ContactInfo"/>
        <w:jc w:val="center"/>
        <w:rPr>
          <w:sz w:val="28"/>
          <w:szCs w:val="28"/>
        </w:rPr>
      </w:pPr>
      <w:hyperlink r:id="rId7" w:history="1">
        <w:r w:rsidR="003A43B0" w:rsidRPr="003A43B0">
          <w:rPr>
            <w:rStyle w:val="Hyperlink"/>
            <w:sz w:val="28"/>
            <w:szCs w:val="28"/>
          </w:rPr>
          <w:t>ihabali@live.com</w:t>
        </w:r>
      </w:hyperlink>
      <w:r w:rsidR="003A43B0" w:rsidRPr="003A43B0">
        <w:rPr>
          <w:sz w:val="28"/>
          <w:szCs w:val="28"/>
        </w:rPr>
        <w:t xml:space="preserve">  |  407-405-</w:t>
      </w:r>
      <w:proofErr w:type="gramStart"/>
      <w:r w:rsidR="003A43B0" w:rsidRPr="003A43B0">
        <w:rPr>
          <w:sz w:val="28"/>
          <w:szCs w:val="28"/>
        </w:rPr>
        <w:t>8880  |</w:t>
      </w:r>
      <w:proofErr w:type="gramEnd"/>
      <w:r w:rsidR="003A43B0" w:rsidRPr="003A43B0">
        <w:rPr>
          <w:sz w:val="28"/>
          <w:szCs w:val="28"/>
        </w:rPr>
        <w:t xml:space="preserve">  Orlando, </w:t>
      </w:r>
      <w:proofErr w:type="spellStart"/>
      <w:r w:rsidR="003A43B0" w:rsidRPr="003A43B0">
        <w:rPr>
          <w:sz w:val="28"/>
          <w:szCs w:val="28"/>
        </w:rPr>
        <w:t>Fl</w:t>
      </w:r>
      <w:proofErr w:type="spellEnd"/>
    </w:p>
    <w:p w14:paraId="13149936" w14:textId="77777777" w:rsidR="001E3453" w:rsidRDefault="00C2782B" w:rsidP="003A43B0">
      <w:pPr>
        <w:pStyle w:val="ContactInfo"/>
        <w:jc w:val="center"/>
        <w:rPr>
          <w:sz w:val="24"/>
          <w:szCs w:val="24"/>
        </w:rPr>
      </w:pPr>
      <w:hyperlink r:id="rId8" w:history="1">
        <w:r w:rsidR="003A43B0" w:rsidRPr="001E3453">
          <w:rPr>
            <w:rStyle w:val="Hyperlink"/>
            <w:sz w:val="24"/>
            <w:szCs w:val="24"/>
          </w:rPr>
          <w:t>https://github.com/IhabAli</w:t>
        </w:r>
      </w:hyperlink>
      <w:r w:rsidR="003A43B0" w:rsidRPr="001E3453">
        <w:rPr>
          <w:sz w:val="24"/>
          <w:szCs w:val="24"/>
        </w:rPr>
        <w:t xml:space="preserve"> | </w:t>
      </w:r>
      <w:hyperlink r:id="rId9" w:history="1">
        <w:r w:rsidR="001E3453" w:rsidRPr="005A58D1">
          <w:rPr>
            <w:rStyle w:val="Hyperlink"/>
            <w:sz w:val="24"/>
            <w:szCs w:val="24"/>
          </w:rPr>
          <w:t>https://www.linkedin.com/in/ihab-ali-01778239</w:t>
        </w:r>
      </w:hyperlink>
    </w:p>
    <w:p w14:paraId="18466B1C" w14:textId="77777777" w:rsidR="001E3453" w:rsidRPr="001E3453" w:rsidRDefault="001E3453" w:rsidP="001E34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@Ê" w:hAnsi="@Ê" w:cs="@Ê"/>
          <w:b/>
          <w:i/>
          <w:sz w:val="24"/>
          <w:szCs w:val="24"/>
        </w:rPr>
      </w:pPr>
      <w:r w:rsidRPr="001E3453">
        <w:rPr>
          <w:rFonts w:ascii="@Ê" w:hAnsi="@Ê" w:cs="@Ê"/>
          <w:b/>
          <w:i/>
          <w:sz w:val="24"/>
          <w:szCs w:val="24"/>
        </w:rPr>
        <w:t>Web developer able to build a sophisticated website with full database backend all the way</w:t>
      </w:r>
    </w:p>
    <w:p w14:paraId="6087D761" w14:textId="77777777" w:rsidR="001E3453" w:rsidRPr="001E3453" w:rsidRDefault="001E3453" w:rsidP="001E34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@Ê" w:hAnsi="@Ê" w:cs="@Ê"/>
          <w:b/>
          <w:i/>
          <w:sz w:val="24"/>
          <w:szCs w:val="24"/>
        </w:rPr>
      </w:pPr>
      <w:r w:rsidRPr="001E3453">
        <w:rPr>
          <w:rFonts w:ascii="@Ê" w:hAnsi="@Ê" w:cs="@Ê"/>
          <w:b/>
          <w:i/>
          <w:sz w:val="24"/>
          <w:szCs w:val="24"/>
        </w:rPr>
        <w:t>from mockup to rollout. Adept at working with diverse teams to implement projects. A quick</w:t>
      </w:r>
    </w:p>
    <w:p w14:paraId="565E85A5" w14:textId="77777777" w:rsidR="001E3453" w:rsidRPr="001E3453" w:rsidRDefault="001E3453" w:rsidP="001E3453">
      <w:pPr>
        <w:pStyle w:val="ContactInfo"/>
        <w:jc w:val="center"/>
        <w:rPr>
          <w:rFonts w:ascii="@Ê" w:hAnsi="@Ê" w:cs="@Ê"/>
          <w:i/>
          <w:sz w:val="24"/>
          <w:szCs w:val="24"/>
        </w:rPr>
      </w:pPr>
      <w:r w:rsidRPr="001E3453">
        <w:rPr>
          <w:rFonts w:ascii="@Ê" w:hAnsi="@Ê" w:cs="@Ê"/>
          <w:b/>
          <w:i/>
          <w:sz w:val="24"/>
          <w:szCs w:val="24"/>
        </w:rPr>
        <w:t xml:space="preserve">study on new </w:t>
      </w:r>
      <w:r w:rsidRPr="00AA5AFD">
        <w:rPr>
          <w:rFonts w:ascii="@Ê" w:hAnsi="@Ê" w:cs="@Ê"/>
          <w:b/>
          <w:i/>
          <w:sz w:val="24"/>
          <w:szCs w:val="24"/>
        </w:rPr>
        <w:t>technologies</w:t>
      </w:r>
      <w:r w:rsidRPr="001E3453">
        <w:rPr>
          <w:rFonts w:ascii="@Ê" w:hAnsi="@Ê" w:cs="@Ê"/>
          <w:i/>
          <w:sz w:val="24"/>
          <w:szCs w:val="24"/>
        </w:rPr>
        <w:t>.</w:t>
      </w:r>
      <w:bookmarkStart w:id="0" w:name="_GoBack"/>
      <w:bookmarkEnd w:id="0"/>
    </w:p>
    <w:p w14:paraId="0339E9E1" w14:textId="77777777" w:rsidR="00AF2CAF" w:rsidRPr="001E3453" w:rsidRDefault="001E3453">
      <w:pPr>
        <w:pStyle w:val="Heading1"/>
      </w:pPr>
      <w:r w:rsidRPr="001E3453">
        <w:rPr>
          <w:rFonts w:ascii="@Ê" w:hAnsi="@Ê" w:cs="@Ê"/>
          <w:sz w:val="24"/>
          <w:szCs w:val="24"/>
        </w:rPr>
        <w:t>TECHNICAL SKILLS</w:t>
      </w:r>
    </w:p>
    <w:p w14:paraId="5FCE1588" w14:textId="18273CDB" w:rsidR="00AF2CAF" w:rsidRDefault="00134BF7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  <w:r w:rsidRPr="001E3453">
        <w:rPr>
          <w:rFonts w:ascii="@Ê" w:hAnsi="@Ê" w:cs="@Ê"/>
          <w:b/>
          <w:sz w:val="24"/>
          <w:szCs w:val="24"/>
        </w:rPr>
        <w:t>HTML, CSS</w:t>
      </w:r>
      <w:r>
        <w:rPr>
          <w:rFonts w:ascii="@Ê" w:hAnsi="@Ê" w:cs="@Ê"/>
          <w:b/>
          <w:sz w:val="24"/>
          <w:szCs w:val="24"/>
        </w:rPr>
        <w:t xml:space="preserve">, </w:t>
      </w:r>
      <w:r w:rsidRPr="001E3453">
        <w:rPr>
          <w:rFonts w:ascii="@Ê" w:hAnsi="@Ê" w:cs="@Ê"/>
          <w:b/>
          <w:sz w:val="24"/>
          <w:szCs w:val="24"/>
        </w:rPr>
        <w:t>JavaScript</w:t>
      </w:r>
      <w:r>
        <w:rPr>
          <w:rFonts w:ascii="@Ê" w:hAnsi="@Ê" w:cs="@Ê"/>
          <w:b/>
          <w:sz w:val="24"/>
          <w:szCs w:val="24"/>
        </w:rPr>
        <w:t xml:space="preserve">, </w:t>
      </w:r>
      <w:r w:rsidRPr="001E3453">
        <w:rPr>
          <w:rFonts w:ascii="@Ê" w:hAnsi="@Ê" w:cs="@Ê"/>
          <w:b/>
          <w:sz w:val="24"/>
          <w:szCs w:val="24"/>
        </w:rPr>
        <w:t>jQuery</w:t>
      </w:r>
      <w:r>
        <w:rPr>
          <w:rFonts w:ascii="@Ê" w:hAnsi="@Ê" w:cs="@Ê"/>
          <w:b/>
          <w:sz w:val="24"/>
          <w:szCs w:val="24"/>
        </w:rPr>
        <w:t>, Node.js, Express,</w:t>
      </w:r>
      <w:r w:rsidR="001E3453" w:rsidRPr="001E3453">
        <w:rPr>
          <w:rFonts w:ascii="@Ê" w:hAnsi="@Ê" w:cs="@Ê"/>
          <w:b/>
          <w:sz w:val="24"/>
          <w:szCs w:val="24"/>
        </w:rPr>
        <w:t xml:space="preserve"> </w:t>
      </w:r>
      <w:r w:rsidRPr="001E3453">
        <w:rPr>
          <w:rFonts w:ascii="@Ê" w:hAnsi="@Ê" w:cs="@Ê"/>
          <w:b/>
          <w:sz w:val="24"/>
          <w:szCs w:val="24"/>
        </w:rPr>
        <w:t>GitHub</w:t>
      </w:r>
      <w:r w:rsidR="001E3453" w:rsidRPr="001E3453">
        <w:rPr>
          <w:rFonts w:ascii="@Ê" w:hAnsi="@Ê" w:cs="@Ê"/>
          <w:b/>
          <w:sz w:val="24"/>
          <w:szCs w:val="24"/>
        </w:rPr>
        <w:t>, MongoDB, MySQL,</w:t>
      </w:r>
      <w:r w:rsidR="001E3453">
        <w:rPr>
          <w:rFonts w:ascii="@Ê" w:hAnsi="@Ê" w:cs="@Ê"/>
          <w:b/>
          <w:sz w:val="24"/>
          <w:szCs w:val="24"/>
        </w:rPr>
        <w:t xml:space="preserve"> </w:t>
      </w:r>
      <w:r w:rsidR="001E3453" w:rsidRPr="001E3453">
        <w:rPr>
          <w:rFonts w:ascii="@Ê" w:hAnsi="@Ê" w:cs="@Ê"/>
          <w:b/>
          <w:sz w:val="24"/>
          <w:szCs w:val="24"/>
        </w:rPr>
        <w:t xml:space="preserve">Firebase, Bootstrap, Media Queries, APIs, JSON, REST, AJAX, </w:t>
      </w:r>
      <w:r>
        <w:rPr>
          <w:rFonts w:ascii="@Ê" w:hAnsi="@Ê" w:cs="@Ê"/>
          <w:b/>
          <w:sz w:val="24"/>
          <w:szCs w:val="24"/>
        </w:rPr>
        <w:t xml:space="preserve">PHP, </w:t>
      </w:r>
      <w:proofErr w:type="spellStart"/>
      <w:r>
        <w:rPr>
          <w:rFonts w:ascii="@Ê" w:hAnsi="@Ê" w:cs="@Ê"/>
          <w:b/>
          <w:sz w:val="24"/>
          <w:szCs w:val="24"/>
        </w:rPr>
        <w:t>Laravel</w:t>
      </w:r>
      <w:proofErr w:type="spellEnd"/>
      <w:r>
        <w:rPr>
          <w:rFonts w:ascii="@Ê" w:hAnsi="@Ê" w:cs="@Ê"/>
          <w:b/>
          <w:sz w:val="24"/>
          <w:szCs w:val="24"/>
        </w:rPr>
        <w:t xml:space="preserve">, WordPress, Angular, </w:t>
      </w:r>
      <w:r w:rsidR="001E3453" w:rsidRPr="001E3453">
        <w:rPr>
          <w:rFonts w:ascii="@Ê" w:hAnsi="@Ê" w:cs="@Ê"/>
          <w:b/>
          <w:sz w:val="24"/>
          <w:szCs w:val="24"/>
        </w:rPr>
        <w:t>the command line,</w:t>
      </w:r>
      <w:r w:rsidR="008458BE">
        <w:rPr>
          <w:rFonts w:ascii="@Ê" w:hAnsi="@Ê" w:cs="@Ê"/>
          <w:b/>
          <w:sz w:val="24"/>
          <w:szCs w:val="24"/>
        </w:rPr>
        <w:t xml:space="preserve"> </w:t>
      </w:r>
      <w:r w:rsidR="001E3453" w:rsidRPr="001E3453">
        <w:rPr>
          <w:rFonts w:ascii="@Ê" w:hAnsi="@Ê" w:cs="@Ê"/>
          <w:b/>
          <w:sz w:val="24"/>
          <w:szCs w:val="24"/>
        </w:rPr>
        <w:t xml:space="preserve">computer science fundamentals, </w:t>
      </w:r>
      <w:r w:rsidR="001E3453">
        <w:rPr>
          <w:rFonts w:ascii="@Ê" w:hAnsi="@Ê" w:cs="@Ê"/>
          <w:b/>
          <w:sz w:val="24"/>
          <w:szCs w:val="24"/>
        </w:rPr>
        <w:t xml:space="preserve">computer networking, </w:t>
      </w:r>
      <w:r w:rsidR="001E3453" w:rsidRPr="001E3453">
        <w:rPr>
          <w:rFonts w:ascii="@Ê" w:hAnsi="@Ê" w:cs="@Ê"/>
          <w:b/>
          <w:sz w:val="24"/>
          <w:szCs w:val="24"/>
        </w:rPr>
        <w:t>writing tests</w:t>
      </w:r>
    </w:p>
    <w:p w14:paraId="001CF67A" w14:textId="77777777" w:rsidR="008458BE" w:rsidRDefault="008458BE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</w:p>
    <w:p w14:paraId="7228584B" w14:textId="77777777" w:rsidR="008458BE" w:rsidRDefault="008458BE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  <w:r w:rsidRPr="008458BE">
        <w:rPr>
          <w:rFonts w:ascii="@Ê" w:hAnsi="@Ê" w:cs="@Ê"/>
          <w:b/>
          <w:sz w:val="24"/>
          <w:szCs w:val="24"/>
        </w:rPr>
        <w:t>EXPERIENCE</w:t>
      </w:r>
    </w:p>
    <w:p w14:paraId="10D03B5F" w14:textId="77777777" w:rsidR="00D808C0" w:rsidRDefault="00D808C0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</w:p>
    <w:p w14:paraId="1F82729F" w14:textId="77777777" w:rsidR="00CD020C" w:rsidRDefault="00E07EF5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  <w:r>
        <w:rPr>
          <w:rFonts w:ascii="@Ê" w:hAnsi="@Ê" w:cs="@Ê"/>
          <w:b/>
          <w:sz w:val="24"/>
          <w:szCs w:val="24"/>
        </w:rPr>
        <w:t>Created</w:t>
      </w:r>
      <w:r w:rsidR="00D808C0">
        <w:rPr>
          <w:rFonts w:ascii="@Ê" w:hAnsi="@Ê" w:cs="@Ê"/>
          <w:b/>
          <w:sz w:val="24"/>
          <w:szCs w:val="24"/>
        </w:rPr>
        <w:t xml:space="preserve"> </w:t>
      </w:r>
      <w:r w:rsidR="00CD020C">
        <w:rPr>
          <w:rFonts w:ascii="@Ê" w:hAnsi="@Ê" w:cs="@Ê"/>
          <w:b/>
          <w:sz w:val="24"/>
          <w:szCs w:val="24"/>
        </w:rPr>
        <w:t>several apps;</w:t>
      </w:r>
    </w:p>
    <w:p w14:paraId="65EF2DD9" w14:textId="77777777" w:rsidR="00390C8C" w:rsidRDefault="00390C8C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</w:p>
    <w:p w14:paraId="6DEC2B0D" w14:textId="456B5B61" w:rsidR="00F67B93" w:rsidRDefault="006D4F94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  <w:r>
        <w:rPr>
          <w:rFonts w:ascii="@Ê" w:hAnsi="@Ê" w:cs="@Ê"/>
          <w:b/>
          <w:sz w:val="24"/>
          <w:szCs w:val="24"/>
        </w:rPr>
        <w:t>Beat or Match</w:t>
      </w:r>
      <w:r w:rsidR="00390C8C">
        <w:rPr>
          <w:rFonts w:ascii="@Ê" w:hAnsi="@Ê" w:cs="@Ê"/>
          <w:b/>
          <w:sz w:val="24"/>
          <w:szCs w:val="24"/>
        </w:rPr>
        <w:t xml:space="preserve">: </w:t>
      </w:r>
      <w:hyperlink r:id="rId10" w:history="1">
        <w:r w:rsidR="00390C8C" w:rsidRPr="0081468F">
          <w:rPr>
            <w:rStyle w:val="Hyperlink"/>
            <w:rFonts w:ascii="@Ê" w:hAnsi="@Ê" w:cs="@Ê"/>
            <w:b/>
            <w:sz w:val="24"/>
            <w:szCs w:val="24"/>
          </w:rPr>
          <w:t>https://github.com/ihabrbelal/FinalProject/tree/Ihabali</w:t>
        </w:r>
      </w:hyperlink>
      <w:r w:rsidR="00390C8C">
        <w:rPr>
          <w:rFonts w:ascii="@Ê" w:hAnsi="@Ê" w:cs="@Ê"/>
          <w:b/>
          <w:sz w:val="24"/>
          <w:szCs w:val="24"/>
        </w:rPr>
        <w:t xml:space="preserve"> | </w:t>
      </w:r>
    </w:p>
    <w:p w14:paraId="4C24B96B" w14:textId="51381E8A" w:rsidR="00390C8C" w:rsidRDefault="00C2782B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  <w:hyperlink r:id="rId11" w:history="1">
        <w:r w:rsidR="006D4F94" w:rsidRPr="0081468F">
          <w:rPr>
            <w:rStyle w:val="Hyperlink"/>
            <w:rFonts w:ascii="@Ê" w:hAnsi="@Ê" w:cs="@Ê"/>
            <w:b/>
            <w:sz w:val="24"/>
            <w:szCs w:val="24"/>
          </w:rPr>
          <w:t>https://beatormatch.herokuapp.com/</w:t>
        </w:r>
      </w:hyperlink>
    </w:p>
    <w:p w14:paraId="2BB3463F" w14:textId="77777777" w:rsidR="00390C8C" w:rsidRDefault="00390C8C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</w:p>
    <w:p w14:paraId="548FD3AA" w14:textId="577CE864" w:rsidR="00E07EF5" w:rsidRDefault="00D808C0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  <w:r>
        <w:rPr>
          <w:rFonts w:ascii="@Ê" w:hAnsi="@Ê" w:cs="@Ê"/>
          <w:b/>
          <w:sz w:val="24"/>
          <w:szCs w:val="24"/>
        </w:rPr>
        <w:t xml:space="preserve">Stars Wars </w:t>
      </w:r>
      <w:proofErr w:type="gramStart"/>
      <w:r>
        <w:rPr>
          <w:rFonts w:ascii="@Ê" w:hAnsi="@Ê" w:cs="@Ê"/>
          <w:b/>
          <w:sz w:val="24"/>
          <w:szCs w:val="24"/>
        </w:rPr>
        <w:t>game :</w:t>
      </w:r>
      <w:proofErr w:type="gramEnd"/>
      <w:r>
        <w:rPr>
          <w:rFonts w:ascii="@Ê" w:hAnsi="@Ê" w:cs="@Ê"/>
          <w:b/>
          <w:sz w:val="24"/>
          <w:szCs w:val="24"/>
        </w:rPr>
        <w:t xml:space="preserve"> </w:t>
      </w:r>
      <w:hyperlink r:id="rId12" w:history="1">
        <w:r w:rsidR="00CD020C" w:rsidRPr="005A58D1">
          <w:rPr>
            <w:rStyle w:val="Hyperlink"/>
            <w:rFonts w:ascii="@Ê" w:hAnsi="@Ê" w:cs="@Ê"/>
            <w:b/>
            <w:sz w:val="24"/>
            <w:szCs w:val="24"/>
          </w:rPr>
          <w:t>https://github.com/IhabAli/week-4-game</w:t>
        </w:r>
      </w:hyperlink>
      <w:r w:rsidR="00CD020C">
        <w:rPr>
          <w:rFonts w:ascii="@Ê" w:hAnsi="@Ê" w:cs="@Ê"/>
          <w:b/>
          <w:sz w:val="24"/>
          <w:szCs w:val="24"/>
        </w:rPr>
        <w:t xml:space="preserve"> | </w:t>
      </w:r>
      <w:r w:rsidR="00975F7E">
        <w:rPr>
          <w:rFonts w:ascii="@Ê" w:hAnsi="@Ê" w:cs="@Ê"/>
          <w:b/>
          <w:sz w:val="24"/>
          <w:szCs w:val="24"/>
        </w:rPr>
        <w:t xml:space="preserve">         </w:t>
      </w:r>
      <w:hyperlink r:id="rId13" w:history="1">
        <w:r w:rsidR="00975F7E" w:rsidRPr="005A58D1">
          <w:rPr>
            <w:rStyle w:val="Hyperlink"/>
            <w:rFonts w:ascii="@Ê" w:hAnsi="@Ê" w:cs="@Ê"/>
            <w:b/>
            <w:sz w:val="24"/>
            <w:szCs w:val="24"/>
          </w:rPr>
          <w:t>https://dashboard.heroku.com/apps/salty-coast-53561</w:t>
        </w:r>
      </w:hyperlink>
    </w:p>
    <w:p w14:paraId="2CB81114" w14:textId="77777777" w:rsidR="00E07EF5" w:rsidRDefault="00E07EF5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</w:p>
    <w:p w14:paraId="2C73EA75" w14:textId="77777777" w:rsidR="00E07EF5" w:rsidRDefault="002B6254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  <w:r>
        <w:rPr>
          <w:rFonts w:ascii="@Ê" w:hAnsi="@Ê" w:cs="@Ê"/>
          <w:b/>
          <w:sz w:val="24"/>
          <w:szCs w:val="24"/>
        </w:rPr>
        <w:t xml:space="preserve">Friend Finder </w:t>
      </w:r>
      <w:proofErr w:type="gramStart"/>
      <w:r>
        <w:rPr>
          <w:rFonts w:ascii="@Ê" w:hAnsi="@Ê" w:cs="@Ê"/>
          <w:b/>
          <w:sz w:val="24"/>
          <w:szCs w:val="24"/>
        </w:rPr>
        <w:t>app :</w:t>
      </w:r>
      <w:proofErr w:type="gramEnd"/>
      <w:r>
        <w:rPr>
          <w:rFonts w:ascii="@Ê" w:hAnsi="@Ê" w:cs="@Ê"/>
          <w:b/>
          <w:sz w:val="24"/>
          <w:szCs w:val="24"/>
        </w:rPr>
        <w:t xml:space="preserve"> </w:t>
      </w:r>
      <w:hyperlink r:id="rId14" w:history="1">
        <w:r w:rsidRPr="005A58D1">
          <w:rPr>
            <w:rStyle w:val="Hyperlink"/>
            <w:rFonts w:ascii="@Ê" w:hAnsi="@Ê" w:cs="@Ê"/>
            <w:b/>
            <w:sz w:val="24"/>
            <w:szCs w:val="24"/>
          </w:rPr>
          <w:t>https://github.com/IhabAli/FriendFinder</w:t>
        </w:r>
      </w:hyperlink>
      <w:r w:rsidR="008A091A">
        <w:rPr>
          <w:rFonts w:ascii="@Ê" w:hAnsi="@Ê" w:cs="@Ê"/>
          <w:b/>
          <w:sz w:val="24"/>
          <w:szCs w:val="24"/>
        </w:rPr>
        <w:t xml:space="preserve"> | </w:t>
      </w:r>
      <w:hyperlink r:id="rId15" w:history="1">
        <w:r w:rsidR="008A091A" w:rsidRPr="005A58D1">
          <w:rPr>
            <w:rStyle w:val="Hyperlink"/>
            <w:rFonts w:ascii="@Ê" w:hAnsi="@Ê" w:cs="@Ê"/>
            <w:b/>
            <w:sz w:val="24"/>
            <w:szCs w:val="24"/>
          </w:rPr>
          <w:t>https://dashboard.heroku.com/apps/gentle-hollows-92890</w:t>
        </w:r>
      </w:hyperlink>
    </w:p>
    <w:p w14:paraId="75F65B33" w14:textId="77777777" w:rsidR="008A091A" w:rsidRDefault="008A091A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</w:p>
    <w:p w14:paraId="0715A56C" w14:textId="77777777" w:rsidR="008A091A" w:rsidRDefault="00F21A91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  <w:r>
        <w:rPr>
          <w:rFonts w:ascii="@Ê" w:hAnsi="@Ê" w:cs="@Ê"/>
          <w:b/>
          <w:sz w:val="24"/>
          <w:szCs w:val="24"/>
        </w:rPr>
        <w:t xml:space="preserve">Responsive </w:t>
      </w:r>
      <w:proofErr w:type="gramStart"/>
      <w:r>
        <w:rPr>
          <w:rFonts w:ascii="@Ê" w:hAnsi="@Ê" w:cs="@Ê"/>
          <w:b/>
          <w:sz w:val="24"/>
          <w:szCs w:val="24"/>
        </w:rPr>
        <w:t>Portfolio :</w:t>
      </w:r>
      <w:proofErr w:type="gramEnd"/>
      <w:r>
        <w:rPr>
          <w:rFonts w:ascii="@Ê" w:hAnsi="@Ê" w:cs="@Ê"/>
          <w:b/>
          <w:sz w:val="24"/>
          <w:szCs w:val="24"/>
        </w:rPr>
        <w:t xml:space="preserve"> </w:t>
      </w:r>
      <w:hyperlink r:id="rId16" w:history="1">
        <w:r w:rsidRPr="005A58D1">
          <w:rPr>
            <w:rStyle w:val="Hyperlink"/>
            <w:rFonts w:ascii="@Ê" w:hAnsi="@Ê" w:cs="@Ê"/>
            <w:b/>
            <w:sz w:val="24"/>
            <w:szCs w:val="24"/>
          </w:rPr>
          <w:t>https://github.com/IhabAli/Bootstrap-Portfolio</w:t>
        </w:r>
      </w:hyperlink>
      <w:r>
        <w:rPr>
          <w:rFonts w:ascii="@Ê" w:hAnsi="@Ê" w:cs="@Ê"/>
          <w:b/>
          <w:sz w:val="24"/>
          <w:szCs w:val="24"/>
        </w:rPr>
        <w:t xml:space="preserve"> | </w:t>
      </w:r>
      <w:hyperlink r:id="rId17" w:history="1">
        <w:r w:rsidR="00F13786" w:rsidRPr="005A58D1">
          <w:rPr>
            <w:rStyle w:val="Hyperlink"/>
            <w:rFonts w:ascii="@Ê" w:hAnsi="@Ê" w:cs="@Ê"/>
            <w:b/>
            <w:sz w:val="24"/>
            <w:szCs w:val="24"/>
          </w:rPr>
          <w:t>https://dashboard.heroku.com/apps/polar-depths-72705</w:t>
        </w:r>
      </w:hyperlink>
    </w:p>
    <w:p w14:paraId="6477D74E" w14:textId="77777777" w:rsidR="00F13786" w:rsidRDefault="00F13786" w:rsidP="008458BE">
      <w:pPr>
        <w:widowControl w:val="0"/>
        <w:autoSpaceDE w:val="0"/>
        <w:autoSpaceDN w:val="0"/>
        <w:adjustRightInd w:val="0"/>
        <w:spacing w:after="0" w:line="240" w:lineRule="auto"/>
        <w:rPr>
          <w:rFonts w:ascii="@Ê" w:hAnsi="@Ê" w:cs="@Ê"/>
          <w:b/>
          <w:sz w:val="24"/>
          <w:szCs w:val="24"/>
        </w:rPr>
      </w:pPr>
    </w:p>
    <w:p w14:paraId="648BB894" w14:textId="77777777" w:rsidR="008458BE" w:rsidRPr="008458BE" w:rsidRDefault="008458BE" w:rsidP="008458BE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14:paraId="5F34FF86" w14:textId="77777777" w:rsidR="00AF2CAF" w:rsidRDefault="00C2782B">
      <w:pPr>
        <w:pStyle w:val="Heading1"/>
      </w:pPr>
      <w:sdt>
        <w:sdtPr>
          <w:id w:val="-1150367223"/>
          <w:placeholder>
            <w:docPart w:val="FDBF935A947F244DB59AFBC941FE0733"/>
          </w:placeholder>
          <w:temporary/>
          <w:showingPlcHdr/>
          <w15:appearance w15:val="hidden"/>
        </w:sdtPr>
        <w:sdtEndPr/>
        <w:sdtContent>
          <w:r w:rsidR="002052DB">
            <w:t>Education</w:t>
          </w:r>
        </w:sdtContent>
      </w:sdt>
    </w:p>
    <w:p w14:paraId="0F3B97E4" w14:textId="77777777" w:rsidR="00F13786" w:rsidRDefault="00F13786">
      <w:pPr>
        <w:rPr>
          <w:b/>
        </w:rPr>
      </w:pPr>
      <w:r>
        <w:rPr>
          <w:b/>
        </w:rPr>
        <w:t>UCF CODING BOOT CAMP</w:t>
      </w:r>
    </w:p>
    <w:p w14:paraId="7C3EC1FE" w14:textId="77777777" w:rsidR="00F13786" w:rsidRDefault="00F13786">
      <w:pPr>
        <w:rPr>
          <w:b/>
        </w:rPr>
      </w:pPr>
      <w:r>
        <w:rPr>
          <w:b/>
        </w:rPr>
        <w:t>La Salle Computer Learning Center</w:t>
      </w:r>
    </w:p>
    <w:p w14:paraId="0EA52802" w14:textId="77777777" w:rsidR="00F13786" w:rsidRDefault="003D705A">
      <w:pPr>
        <w:rPr>
          <w:b/>
        </w:rPr>
      </w:pPr>
      <w:r>
        <w:rPr>
          <w:b/>
        </w:rPr>
        <w:t>American College for the Applied Arts</w:t>
      </w:r>
    </w:p>
    <w:p w14:paraId="4A46641D" w14:textId="77777777" w:rsidR="00AF2CAF" w:rsidRDefault="00AF2CAF"/>
    <w:sectPr w:rsidR="00AF2CAF">
      <w:headerReference w:type="default" r:id="rId18"/>
      <w:footerReference w:type="default" r:id="rId19"/>
      <w:headerReference w:type="first" r:id="rId2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957BD" w14:textId="77777777" w:rsidR="00C2782B" w:rsidRDefault="00C2782B">
      <w:pPr>
        <w:spacing w:after="0" w:line="240" w:lineRule="auto"/>
      </w:pPr>
      <w:r>
        <w:separator/>
      </w:r>
    </w:p>
  </w:endnote>
  <w:endnote w:type="continuationSeparator" w:id="0">
    <w:p w14:paraId="118294B0" w14:textId="77777777" w:rsidR="00C2782B" w:rsidRDefault="00C2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@Ê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19465" w14:textId="77777777" w:rsidR="00AF2CAF" w:rsidRDefault="002052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5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21269" w14:textId="77777777" w:rsidR="00C2782B" w:rsidRDefault="00C2782B">
      <w:pPr>
        <w:spacing w:after="0" w:line="240" w:lineRule="auto"/>
      </w:pPr>
      <w:r>
        <w:separator/>
      </w:r>
    </w:p>
  </w:footnote>
  <w:footnote w:type="continuationSeparator" w:id="0">
    <w:p w14:paraId="29CBE3CA" w14:textId="77777777" w:rsidR="00C2782B" w:rsidRDefault="00C2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7E894" w14:textId="77777777" w:rsidR="00AF2CAF" w:rsidRDefault="002052D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E895F6" wp14:editId="2CCDD3D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71B4D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05DC2" w14:textId="77777777" w:rsidR="00AF2CAF" w:rsidRDefault="002052D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45826D" wp14:editId="58A971D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245FD4B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B0"/>
    <w:rsid w:val="00134BF7"/>
    <w:rsid w:val="00145657"/>
    <w:rsid w:val="001E3453"/>
    <w:rsid w:val="001E7A6D"/>
    <w:rsid w:val="002052DB"/>
    <w:rsid w:val="002B6254"/>
    <w:rsid w:val="00390C8C"/>
    <w:rsid w:val="003A43B0"/>
    <w:rsid w:val="003D705A"/>
    <w:rsid w:val="00486003"/>
    <w:rsid w:val="00506EAD"/>
    <w:rsid w:val="00650728"/>
    <w:rsid w:val="00653512"/>
    <w:rsid w:val="006D4F94"/>
    <w:rsid w:val="008458BE"/>
    <w:rsid w:val="008A091A"/>
    <w:rsid w:val="00975F7E"/>
    <w:rsid w:val="00AA5AFD"/>
    <w:rsid w:val="00AF2CAF"/>
    <w:rsid w:val="00BB2F5E"/>
    <w:rsid w:val="00C2782B"/>
    <w:rsid w:val="00CD020C"/>
    <w:rsid w:val="00D808C0"/>
    <w:rsid w:val="00E07EF5"/>
    <w:rsid w:val="00F13786"/>
    <w:rsid w:val="00F21A91"/>
    <w:rsid w:val="00F6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139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3A43B0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F7E"/>
    <w:rPr>
      <w:color w:val="A65E8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4F9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4F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ihab-ali-01778239" TargetMode="External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hyperlink" Target="https://github.com/ihabrbelal/FinalProject/tree/Ihabali" TargetMode="External"/><Relationship Id="rId11" Type="http://schemas.openxmlformats.org/officeDocument/2006/relationships/hyperlink" Target="https://beatormatch.herokuapp.com/" TargetMode="External"/><Relationship Id="rId12" Type="http://schemas.openxmlformats.org/officeDocument/2006/relationships/hyperlink" Target="https://github.com/IhabAli/week-4-game" TargetMode="External"/><Relationship Id="rId13" Type="http://schemas.openxmlformats.org/officeDocument/2006/relationships/hyperlink" Target="https://dashboard.heroku.com/apps/salty-coast-53561" TargetMode="External"/><Relationship Id="rId14" Type="http://schemas.openxmlformats.org/officeDocument/2006/relationships/hyperlink" Target="https://github.com/IhabAli/FriendFinder" TargetMode="External"/><Relationship Id="rId15" Type="http://schemas.openxmlformats.org/officeDocument/2006/relationships/hyperlink" Target="https://dashboard.heroku.com/apps/gentle-hollows-92890" TargetMode="External"/><Relationship Id="rId16" Type="http://schemas.openxmlformats.org/officeDocument/2006/relationships/hyperlink" Target="https://github.com/IhabAli/Bootstrap-Portfolio" TargetMode="External"/><Relationship Id="rId17" Type="http://schemas.openxmlformats.org/officeDocument/2006/relationships/hyperlink" Target="https://dashboard.heroku.com/apps/polar-depths-72705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habali@live.com" TargetMode="External"/><Relationship Id="rId8" Type="http://schemas.openxmlformats.org/officeDocument/2006/relationships/hyperlink" Target="https://github.com/IhabAl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habali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BF935A947F244DB59AFBC941FE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78E8D-DFFD-DE48-8271-22EC2C3E3718}"/>
      </w:docPartPr>
      <w:docPartBody>
        <w:p w:rsidR="00757493" w:rsidRDefault="002D4CE1">
          <w:pPr>
            <w:pStyle w:val="FDBF935A947F244DB59AFBC941FE073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@Ê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E1"/>
    <w:rsid w:val="002D4CE1"/>
    <w:rsid w:val="00757493"/>
    <w:rsid w:val="008E5A9E"/>
    <w:rsid w:val="00A614F9"/>
    <w:rsid w:val="00DB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C31253AB35164E81277332022DEFCA">
    <w:name w:val="1DC31253AB35164E81277332022DEFCA"/>
  </w:style>
  <w:style w:type="paragraph" w:customStyle="1" w:styleId="F39BCBDECBAE5D4AB33C384665C4FD6F">
    <w:name w:val="F39BCBDECBAE5D4AB33C384665C4FD6F"/>
  </w:style>
  <w:style w:type="paragraph" w:customStyle="1" w:styleId="9B93BA954B0D5241BDE9736AD66053EA">
    <w:name w:val="9B93BA954B0D5241BDE9736AD66053EA"/>
  </w:style>
  <w:style w:type="paragraph" w:customStyle="1" w:styleId="77A6BA12C709E844872082F47B98FE90">
    <w:name w:val="77A6BA12C709E844872082F47B98FE90"/>
  </w:style>
  <w:style w:type="paragraph" w:customStyle="1" w:styleId="FDBF935A947F244DB59AFBC941FE0733">
    <w:name w:val="FDBF935A947F244DB59AFBC941FE0733"/>
  </w:style>
  <w:style w:type="paragraph" w:customStyle="1" w:styleId="70CC27DCBD0B51419A162DD9531A11D4">
    <w:name w:val="70CC27DCBD0B51419A162DD9531A11D4"/>
  </w:style>
  <w:style w:type="paragraph" w:customStyle="1" w:styleId="D2789D758D21EC4BAF1843E8672FB6B4">
    <w:name w:val="D2789D758D21EC4BAF1843E8672FB6B4"/>
  </w:style>
  <w:style w:type="paragraph" w:customStyle="1" w:styleId="A4A12633AE6396419D05D9F03DFC0292">
    <w:name w:val="A4A12633AE6396419D05D9F03DFC0292"/>
  </w:style>
  <w:style w:type="paragraph" w:customStyle="1" w:styleId="918D8119E33D194EACAA3466D61338A1">
    <w:name w:val="918D8119E33D194EACAA3466D61338A1"/>
  </w:style>
  <w:style w:type="paragraph" w:customStyle="1" w:styleId="A712F2D877CAD44086AC66414333F5BB">
    <w:name w:val="A712F2D877CAD44086AC66414333F5BB"/>
  </w:style>
  <w:style w:type="paragraph" w:customStyle="1" w:styleId="8F44F87C2B413147A552DEA69E91481D">
    <w:name w:val="8F44F87C2B413147A552DEA69E91481D"/>
  </w:style>
  <w:style w:type="paragraph" w:customStyle="1" w:styleId="0B1AD0AE9B136249B59F585251967EF2">
    <w:name w:val="0B1AD0AE9B136249B59F585251967EF2"/>
  </w:style>
  <w:style w:type="paragraph" w:customStyle="1" w:styleId="C08A48E7D0427644B814EF7669C06496">
    <w:name w:val="C08A48E7D0427644B814EF7669C06496"/>
  </w:style>
  <w:style w:type="paragraph" w:customStyle="1" w:styleId="CC1B910C11E71F4F901994D7EBF2C142">
    <w:name w:val="CC1B910C11E71F4F901994D7EBF2C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48</TotalTime>
  <Pages>1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</dc:creator>
  <cp:keywords/>
  <dc:description/>
  <cp:lastModifiedBy>Ali Ali</cp:lastModifiedBy>
  <cp:revision>5</cp:revision>
  <dcterms:created xsi:type="dcterms:W3CDTF">2017-05-18T14:59:00Z</dcterms:created>
  <dcterms:modified xsi:type="dcterms:W3CDTF">2017-09-06T16:47:00Z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